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96" w:rsidRDefault="001B0396" w:rsidP="00C32119">
      <w:r w:rsidRPr="001B0396">
        <w:rPr>
          <w:b/>
        </w:rPr>
        <w:t>What</w:t>
      </w:r>
      <w:r>
        <w:t xml:space="preserve">: </w:t>
      </w:r>
      <w:r w:rsidR="00C32119">
        <w:t xml:space="preserve">A </w:t>
      </w:r>
      <w:r w:rsidR="00C32119" w:rsidRPr="00C32119">
        <w:t xml:space="preserve">swiping dating app, with video snippets </w:t>
      </w:r>
      <w:r w:rsidR="00C32119">
        <w:t>instead of pictur</w:t>
      </w:r>
      <w:r>
        <w:t>es and text; Tinder but better!</w:t>
      </w:r>
    </w:p>
    <w:p w:rsidR="001B0396" w:rsidRPr="001B0396" w:rsidRDefault="001B0396" w:rsidP="00C32119">
      <w:r>
        <w:rPr>
          <w:b/>
        </w:rPr>
        <w:t>Why</w:t>
      </w:r>
      <w:r>
        <w:t xml:space="preserve">: In reading messages/texts, especially from strangers, it is easy to </w:t>
      </w:r>
      <w:r w:rsidR="001B14DA">
        <w:t xml:space="preserve">crumble in fear two things: </w:t>
      </w:r>
      <w:r>
        <w:t>what the person on the other end means to say</w:t>
      </w:r>
      <w:r w:rsidR="001B14DA">
        <w:t>,</w:t>
      </w:r>
      <w:r>
        <w:t xml:space="preserve"> and what to say back.</w:t>
      </w:r>
      <w:r w:rsidR="001B14DA">
        <w:t xml:space="preserve"> People spend too much time trying to please others instead of being themselves!</w:t>
      </w:r>
      <w:r>
        <w:t xml:space="preserve"> To help eliminate this feeling we removed text</w:t>
      </w:r>
      <w:r w:rsidR="001B14DA">
        <w:t xml:space="preserve"> from profiles and replaced it with “Looks”.</w:t>
      </w:r>
    </w:p>
    <w:p w:rsidR="00C32119" w:rsidRDefault="001B14DA" w:rsidP="00C32119">
      <w:r>
        <w:rPr>
          <w:b/>
        </w:rPr>
        <w:t>Overview</w:t>
      </w:r>
      <w:r>
        <w:t>:</w:t>
      </w:r>
      <w:r>
        <w:rPr>
          <w:b/>
        </w:rPr>
        <w:t xml:space="preserve"> </w:t>
      </w:r>
      <w:r w:rsidR="000E383B">
        <w:t>Users record videos of themselves, and swipe to show whether the like or dislike other users based on those videos.</w:t>
      </w:r>
    </w:p>
    <w:p w:rsidR="00C32119" w:rsidRDefault="00C32119" w:rsidP="00C32119">
      <w:r>
        <w:t>Users sign up.</w:t>
      </w:r>
      <w:r w:rsidR="000E383B">
        <w:t xml:space="preserve"> F</w:t>
      </w:r>
      <w:r>
        <w:t xml:space="preserve">ill out their basic profile information; First Name, Last Name, Email, Age, Gender, Gender Preference and Age Preference. Upon signing in, </w:t>
      </w:r>
      <w:r w:rsidR="00E27CE0">
        <w:t xml:space="preserve">users must make a </w:t>
      </w:r>
      <w:r w:rsidR="000E383B">
        <w:t>P</w:t>
      </w:r>
      <w:r w:rsidR="00E27CE0">
        <w:t xml:space="preserve">rofile </w:t>
      </w:r>
      <w:r w:rsidR="000E383B">
        <w:t>“Look”</w:t>
      </w:r>
      <w:r w:rsidR="00E27CE0">
        <w:t>. Then they have an opportunity to</w:t>
      </w:r>
      <w:r>
        <w:t xml:space="preserve"> make </w:t>
      </w:r>
      <w:r w:rsidR="000E383B">
        <w:t>“Looks”</w:t>
      </w:r>
      <w:r>
        <w:t xml:space="preserve"> about where they work, what they do for fun, if they have kids, </w:t>
      </w:r>
      <w:r w:rsidR="00E27CE0">
        <w:t>m</w:t>
      </w:r>
      <w:r>
        <w:t xml:space="preserve">ovies, </w:t>
      </w:r>
      <w:r w:rsidR="00E27CE0">
        <w:t>music, books, shows, what food they like etc.</w:t>
      </w:r>
    </w:p>
    <w:p w:rsidR="00E27CE0" w:rsidRDefault="00E27CE0" w:rsidP="00C32119">
      <w:r>
        <w:t xml:space="preserve">Users swipe </w:t>
      </w:r>
      <w:r w:rsidR="000E383B">
        <w:t>left/right on P</w:t>
      </w:r>
      <w:r>
        <w:t xml:space="preserve">rofile </w:t>
      </w:r>
      <w:r w:rsidR="000E383B">
        <w:t>“Looks”</w:t>
      </w:r>
      <w:r>
        <w:t>.</w:t>
      </w:r>
    </w:p>
    <w:p w:rsidR="00E27CE0" w:rsidRDefault="00E27CE0" w:rsidP="00E27CE0">
      <w:r>
        <w:t>If two users swipe right on each other, they match and can view each other’s profiles</w:t>
      </w:r>
      <w:r w:rsidR="008020FD">
        <w:t>.</w:t>
      </w:r>
    </w:p>
    <w:p w:rsidR="00E27CE0" w:rsidRDefault="00E27CE0" w:rsidP="00E27CE0">
      <w:r>
        <w:t xml:space="preserve">Up to this point the only difference between </w:t>
      </w:r>
      <w:proofErr w:type="spellStart"/>
      <w:r>
        <w:t>seeme</w:t>
      </w:r>
      <w:proofErr w:type="spellEnd"/>
      <w:r>
        <w:t xml:space="preserve"> and any other app is the video feature.</w:t>
      </w:r>
    </w:p>
    <w:p w:rsidR="00E27CE0" w:rsidRDefault="00E27CE0" w:rsidP="00E27CE0">
      <w:r>
        <w:t xml:space="preserve">Features on matched </w:t>
      </w:r>
      <w:proofErr w:type="gramStart"/>
      <w:r>
        <w:t>users</w:t>
      </w:r>
      <w:proofErr w:type="gramEnd"/>
      <w:r>
        <w:t xml:space="preserve"> profiles:</w:t>
      </w:r>
    </w:p>
    <w:p w:rsidR="00E27CE0" w:rsidRDefault="00E27CE0" w:rsidP="00E27CE0">
      <w:pPr>
        <w:pStyle w:val="ListParagraph"/>
        <w:numPr>
          <w:ilvl w:val="0"/>
          <w:numId w:val="1"/>
        </w:numPr>
      </w:pPr>
      <w:proofErr w:type="spellStart"/>
      <w:r>
        <w:t>Seeme</w:t>
      </w:r>
      <w:proofErr w:type="spellEnd"/>
      <w:r>
        <w:t xml:space="preserve"> React</w:t>
      </w:r>
    </w:p>
    <w:p w:rsidR="008B2094" w:rsidRDefault="008B2094" w:rsidP="008B2094">
      <w:pPr>
        <w:pStyle w:val="ListParagraph"/>
        <w:numPr>
          <w:ilvl w:val="1"/>
          <w:numId w:val="1"/>
        </w:numPr>
      </w:pPr>
      <w:r>
        <w:t>Users can post questions on matched user’s profiles</w:t>
      </w:r>
    </w:p>
    <w:p w:rsidR="008B2094" w:rsidRDefault="008B2094" w:rsidP="008B2094">
      <w:pPr>
        <w:pStyle w:val="ListParagraph"/>
        <w:numPr>
          <w:ilvl w:val="1"/>
          <w:numId w:val="1"/>
        </w:numPr>
      </w:pPr>
      <w:r>
        <w:t>Option to delete question</w:t>
      </w:r>
    </w:p>
    <w:p w:rsidR="008B2094" w:rsidRDefault="008B2094" w:rsidP="008B2094">
      <w:pPr>
        <w:pStyle w:val="ListParagraph"/>
        <w:numPr>
          <w:ilvl w:val="1"/>
          <w:numId w:val="1"/>
        </w:numPr>
      </w:pPr>
      <w:r>
        <w:t>Reaction</w:t>
      </w:r>
      <w:bookmarkStart w:id="0" w:name="_GoBack"/>
      <w:bookmarkEnd w:id="0"/>
    </w:p>
    <w:p w:rsidR="008B2094" w:rsidRDefault="008B2094" w:rsidP="008B2094">
      <w:pPr>
        <w:pStyle w:val="ListParagraph"/>
        <w:numPr>
          <w:ilvl w:val="2"/>
          <w:numId w:val="1"/>
        </w:numPr>
      </w:pPr>
      <w:r>
        <w:t>Public</w:t>
      </w:r>
    </w:p>
    <w:p w:rsidR="008B2094" w:rsidRDefault="008B2094" w:rsidP="008B2094">
      <w:pPr>
        <w:pStyle w:val="ListParagraph"/>
        <w:numPr>
          <w:ilvl w:val="2"/>
          <w:numId w:val="1"/>
        </w:numPr>
      </w:pPr>
      <w:r>
        <w:t>Private</w:t>
      </w:r>
    </w:p>
    <w:p w:rsidR="008B2094" w:rsidRDefault="008B2094" w:rsidP="008B2094">
      <w:pPr>
        <w:pStyle w:val="ListParagraph"/>
        <w:numPr>
          <w:ilvl w:val="1"/>
          <w:numId w:val="1"/>
        </w:numPr>
      </w:pPr>
    </w:p>
    <w:p w:rsidR="00E27CE0" w:rsidRDefault="008020FD" w:rsidP="00E27CE0">
      <w:pPr>
        <w:pStyle w:val="ListParagraph"/>
        <w:numPr>
          <w:ilvl w:val="0"/>
          <w:numId w:val="1"/>
        </w:numPr>
      </w:pPr>
      <w:proofErr w:type="spellStart"/>
      <w:r>
        <w:t>Seeme</w:t>
      </w:r>
      <w:proofErr w:type="spellEnd"/>
      <w:r>
        <w:t xml:space="preserve"> </w:t>
      </w:r>
      <w:r w:rsidR="008B2094">
        <w:t>Chat</w:t>
      </w:r>
    </w:p>
    <w:p w:rsidR="008020FD" w:rsidRDefault="008020FD" w:rsidP="008020FD">
      <w:pPr>
        <w:pStyle w:val="ListParagraph"/>
        <w:numPr>
          <w:ilvl w:val="1"/>
          <w:numId w:val="1"/>
        </w:numPr>
      </w:pPr>
      <w:r>
        <w:t>Socket.io</w:t>
      </w:r>
      <w:r w:rsidR="00B87D8A">
        <w:t xml:space="preserve"> or Hyphenate </w:t>
      </w:r>
    </w:p>
    <w:p w:rsidR="008020FD" w:rsidRPr="00C32119" w:rsidRDefault="008020FD" w:rsidP="008020FD">
      <w:pPr>
        <w:pStyle w:val="ListParagraph"/>
        <w:numPr>
          <w:ilvl w:val="1"/>
          <w:numId w:val="1"/>
        </w:numPr>
      </w:pPr>
      <w:r>
        <w:t>Hyphenate</w:t>
      </w:r>
      <w:r w:rsidR="00B87D8A">
        <w:t>.io</w:t>
      </w:r>
    </w:p>
    <w:p w:rsidR="000E383B" w:rsidRDefault="000E383B" w:rsidP="00C32119">
      <w:r>
        <w:t>10s snippet names:</w:t>
      </w:r>
    </w:p>
    <w:p w:rsidR="000E383B" w:rsidRDefault="000E383B" w:rsidP="00C32119">
      <w:r>
        <w:t>Takes, Looks</w:t>
      </w:r>
    </w:p>
    <w:p w:rsidR="001B0396" w:rsidRDefault="001B0396" w:rsidP="00C32119"/>
    <w:p w:rsidR="001B0396" w:rsidRDefault="001B0396" w:rsidP="00C32119"/>
    <w:p w:rsidR="001B0396" w:rsidRDefault="001B0396" w:rsidP="001B0396">
      <w:r>
        <w:t xml:space="preserve">`In this plan, you will </w:t>
      </w:r>
      <w:proofErr w:type="gramStart"/>
      <w:r>
        <w:t>include:`</w:t>
      </w:r>
      <w:proofErr w:type="gramEnd"/>
    </w:p>
    <w:p w:rsidR="001B0396" w:rsidRDefault="001B0396" w:rsidP="001B0396"/>
    <w:p w:rsidR="001B0396" w:rsidRPr="001B14DA" w:rsidRDefault="001B0396" w:rsidP="001B0396">
      <w:pPr>
        <w:rPr>
          <w:b/>
        </w:rPr>
      </w:pPr>
      <w:r w:rsidRPr="001B14DA">
        <w:rPr>
          <w:b/>
        </w:rPr>
        <w:t xml:space="preserve">`An overview of the intended application and WHY you feel it's </w:t>
      </w:r>
      <w:proofErr w:type="gramStart"/>
      <w:r w:rsidRPr="001B14DA">
        <w:rPr>
          <w:b/>
        </w:rPr>
        <w:t>valuable.`</w:t>
      </w:r>
      <w:proofErr w:type="gramEnd"/>
    </w:p>
    <w:p w:rsidR="001B0396" w:rsidRDefault="001B0396" w:rsidP="001B0396"/>
    <w:p w:rsidR="001B0396" w:rsidRDefault="001B0396" w:rsidP="001B0396">
      <w:r>
        <w:lastRenderedPageBreak/>
        <w:t>A set of DETAILED screen-by-screen design layouts with annotations describing all UI/UX components and all data relevant to the screen.</w:t>
      </w:r>
    </w:p>
    <w:p w:rsidR="001B0396" w:rsidRDefault="001B0396" w:rsidP="001B0396"/>
    <w:p w:rsidR="001B0396" w:rsidRDefault="001B0396" w:rsidP="001B0396">
      <w:r>
        <w:t xml:space="preserve">`A breakdown of roles by group member. (If </w:t>
      </w:r>
      <w:proofErr w:type="gramStart"/>
      <w:r>
        <w:t>applicable)`</w:t>
      </w:r>
      <w:proofErr w:type="gramEnd"/>
    </w:p>
    <w:p w:rsidR="001B0396" w:rsidRDefault="001B0396" w:rsidP="001B0396"/>
    <w:p w:rsidR="001B0396" w:rsidRDefault="001B0396" w:rsidP="001B0396">
      <w:r>
        <w:t xml:space="preserve">`A schedule for completion of various </w:t>
      </w:r>
      <w:proofErr w:type="gramStart"/>
      <w:r>
        <w:t>tasks.`</w:t>
      </w:r>
      <w:proofErr w:type="gramEnd"/>
    </w:p>
    <w:p w:rsidR="001B0396" w:rsidRDefault="001B0396" w:rsidP="001B0396"/>
    <w:p w:rsidR="001B0396" w:rsidRPr="00C32119" w:rsidRDefault="001B0396" w:rsidP="001B0396">
      <w:r>
        <w:t xml:space="preserve">`A screenshot of your Trello, </w:t>
      </w:r>
      <w:proofErr w:type="spellStart"/>
      <w:r>
        <w:t>Github</w:t>
      </w:r>
      <w:proofErr w:type="spellEnd"/>
      <w:r>
        <w:t xml:space="preserve"> Issues or Project Management Board that shows breakdown of tasks – assigned to group members with a </w:t>
      </w:r>
      <w:proofErr w:type="gramStart"/>
      <w:r>
        <w:t>schedule.`</w:t>
      </w:r>
      <w:proofErr w:type="gramEnd"/>
    </w:p>
    <w:sectPr w:rsidR="001B0396" w:rsidRPr="00C32119" w:rsidSect="00C8610C">
      <w:footerReference w:type="default" r:id="rId8"/>
      <w:headerReference w:type="first" r:id="rId9"/>
      <w:pgSz w:w="12240" w:h="15840"/>
      <w:pgMar w:top="1170" w:right="1440" w:bottom="1440" w:left="144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F7E" w:rsidRDefault="00773F7E">
      <w:pPr>
        <w:spacing w:line="240" w:lineRule="auto"/>
      </w:pPr>
      <w:r>
        <w:separator/>
      </w:r>
    </w:p>
  </w:endnote>
  <w:endnote w:type="continuationSeparator" w:id="0">
    <w:p w:rsidR="00773F7E" w:rsidRDefault="00773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C66" w:rsidRDefault="008C79FC">
    <w:pPr>
      <w:pStyle w:val="Footer"/>
      <w:jc w:val="cen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C8610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F7E" w:rsidRDefault="00773F7E">
      <w:pPr>
        <w:spacing w:line="240" w:lineRule="auto"/>
      </w:pPr>
      <w:r>
        <w:separator/>
      </w:r>
    </w:p>
  </w:footnote>
  <w:footnote w:type="continuationSeparator" w:id="0">
    <w:p w:rsidR="00773F7E" w:rsidRDefault="00773F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10C" w:rsidRDefault="00C8610C">
    <w:pPr>
      <w:pStyle w:val="Header"/>
    </w:pPr>
    <w:proofErr w:type="spellStart"/>
    <w:r>
      <w:t>seem</w:t>
    </w:r>
    <w:r>
      <w:rPr>
        <w:rFonts w:cstheme="minorHAnsi"/>
      </w:rPr>
      <w:t>ē</w:t>
    </w:r>
    <w:proofErr w:type="spellEnd"/>
    <w:r>
      <w:t xml:space="preserve"> Dating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6572D"/>
    <w:multiLevelType w:val="hybridMultilevel"/>
    <w:tmpl w:val="21BEF9C4"/>
    <w:lvl w:ilvl="0" w:tplc="DBB678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19"/>
    <w:rsid w:val="000E383B"/>
    <w:rsid w:val="001B0396"/>
    <w:rsid w:val="001B14DA"/>
    <w:rsid w:val="003F12C9"/>
    <w:rsid w:val="00773F7E"/>
    <w:rsid w:val="008020FD"/>
    <w:rsid w:val="008B2094"/>
    <w:rsid w:val="008C79FC"/>
    <w:rsid w:val="00B87D8A"/>
    <w:rsid w:val="00C32119"/>
    <w:rsid w:val="00C8610C"/>
    <w:rsid w:val="00D279B9"/>
    <w:rsid w:val="00E27CE0"/>
    <w:rsid w:val="00E677C3"/>
    <w:rsid w:val="00EC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69AF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200" w:after="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8" w:space="1" w:color="1F4E79" w:themeColor="accent1" w:themeShade="80"/>
        <w:bottom w:val="single" w:sz="8" w:space="1" w:color="1F4E79" w:themeColor="accent1" w:themeShade="80"/>
      </w:pBdr>
      <w:shd w:val="clear" w:color="auto" w:fill="DEEAF6" w:themeFill="accent1" w:themeFillTint="33"/>
      <w:spacing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DEEAF6" w:themeFill="accent1" w:themeFillTint="33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1"/>
    <w:qFormat/>
    <w:pPr>
      <w:spacing w:before="0" w:after="240" w:line="240" w:lineRule="auto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paragraph" w:styleId="ListParagraph">
    <w:name w:val="List Paragraph"/>
    <w:basedOn w:val="Normal"/>
    <w:uiPriority w:val="34"/>
    <w:unhideWhenUsed/>
    <w:qFormat/>
    <w:rsid w:val="00E27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10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Photographer's%20image%20use%20release%20form.dotx" TargetMode="External"/></Relationships>
</file>

<file path=word/theme/theme1.xml><?xml version="1.0" encoding="utf-8"?>
<a:theme xmlns:a="http://schemas.openxmlformats.org/drawingml/2006/main" name="Release form for use of one's ima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54217-3528-4940-8345-6B73C6AF36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Photographer's image use release form.dotx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2017-06-08T23:58:00Z</dcterms:created>
  <dcterms:modified xsi:type="dcterms:W3CDTF">2017-06-10T17:34:00Z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TC039882799991</vt:lpwstr>
  </property>
</Properties>
</file>